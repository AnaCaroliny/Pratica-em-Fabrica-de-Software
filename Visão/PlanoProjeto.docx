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5E11" w14:textId="562FF12A" w:rsidR="00617192" w:rsidRPr="001D2896" w:rsidRDefault="00386C74">
      <w:pPr>
        <w:pStyle w:val="Title"/>
      </w:pPr>
      <w:r>
        <w:t>Interact Learning</w:t>
      </w:r>
    </w:p>
    <w:p w14:paraId="22046E0C" w14:textId="77777777" w:rsidR="00617192" w:rsidRPr="001D2896" w:rsidRDefault="00265E4C">
      <w:pPr>
        <w:pStyle w:val="Title"/>
      </w:pPr>
      <w:r w:rsidRPr="001D2896">
        <w:t>Plano de Projeto</w:t>
      </w:r>
    </w:p>
    <w:p w14:paraId="1EFE7ADC" w14:textId="77777777" w:rsidR="00CF3857" w:rsidRPr="001D2896" w:rsidRDefault="00CF3857" w:rsidP="00CF3857"/>
    <w:p w14:paraId="23BBFBC0" w14:textId="77777777" w:rsidR="001D2896" w:rsidRPr="001D2896" w:rsidRDefault="00480863" w:rsidP="001D2896">
      <w:pPr>
        <w:pStyle w:val="Heading1"/>
      </w:pPr>
      <w:bookmarkStart w:id="0" w:name="_Toc447095880"/>
      <w:bookmarkStart w:id="1" w:name="_Toc456598586"/>
      <w:bookmarkStart w:id="2" w:name="_Toc456600917"/>
      <w:r w:rsidRPr="001D2896">
        <w:t>Introdução</w:t>
      </w:r>
    </w:p>
    <w:p w14:paraId="75DB1470" w14:textId="1046FD4F" w:rsidR="00386C74" w:rsidRPr="00386C74" w:rsidRDefault="001D2896" w:rsidP="00386C74">
      <w:pPr>
        <w:pStyle w:val="Standard"/>
        <w:spacing w:line="360" w:lineRule="auto"/>
        <w:ind w:firstLine="851"/>
        <w:jc w:val="both"/>
        <w:rPr>
          <w:rFonts w:ascii="Arial" w:hAnsi="Arial" w:cs="Arial"/>
          <w:bCs/>
        </w:rPr>
      </w:pPr>
      <w:r w:rsidRPr="00386C74">
        <w:rPr>
          <w:rFonts w:ascii="Arial" w:hAnsi="Arial" w:cs="Arial"/>
        </w:rPr>
        <w:t xml:space="preserve">O presente documento tem como objetivo descrever o plano de projeto do projeto </w:t>
      </w:r>
      <w:r w:rsidR="00386C74" w:rsidRPr="00386C74">
        <w:rPr>
          <w:rFonts w:ascii="Arial" w:hAnsi="Arial" w:cs="Arial"/>
        </w:rPr>
        <w:t>Interact Learning</w:t>
      </w:r>
      <w:r w:rsidRPr="00386C74">
        <w:rPr>
          <w:rFonts w:ascii="Arial" w:hAnsi="Arial" w:cs="Arial"/>
        </w:rPr>
        <w:t>, para a disciplina de Prática em Fábrica de Software I. Este sistema</w:t>
      </w:r>
      <w:r w:rsidR="00562A49" w:rsidRPr="00386C74">
        <w:rPr>
          <w:rFonts w:ascii="Arial" w:hAnsi="Arial" w:cs="Arial"/>
          <w:color w:val="000000"/>
        </w:rPr>
        <w:t xml:space="preserve"> tem como finalidade </w:t>
      </w:r>
      <w:r w:rsidR="00E26AB8" w:rsidRPr="00386C74">
        <w:rPr>
          <w:rFonts w:ascii="Arial" w:hAnsi="Arial" w:cs="Arial"/>
          <w:color w:val="000000"/>
        </w:rPr>
        <w:t xml:space="preserve"> de </w:t>
      </w:r>
      <w:r w:rsidR="00386C74" w:rsidRPr="00386C74">
        <w:rPr>
          <w:rFonts w:ascii="Arial" w:hAnsi="Arial" w:cs="Arial"/>
          <w:bCs/>
        </w:rPr>
        <w:t>complementar o ensino dos alunos, que é um aplicativo que possibilita os professores criar questionários propostos para avaliar os alunos em tempo real. Os usuários poderão ter acesso atráves de computadores, smartphone, tablet dentre outros contendo o acesso a internet.</w:t>
      </w:r>
    </w:p>
    <w:p w14:paraId="418FB65E" w14:textId="6E5BFA55" w:rsidR="001D2896" w:rsidRPr="001D2896" w:rsidRDefault="00386C74" w:rsidP="00386C74">
      <w:pPr>
        <w:spacing w:line="360" w:lineRule="auto"/>
        <w:ind w:firstLine="360"/>
        <w:jc w:val="both"/>
      </w:pPr>
      <w:r w:rsidRPr="001D2896">
        <w:t xml:space="preserve"> </w:t>
      </w:r>
    </w:p>
    <w:p w14:paraId="4153FA35" w14:textId="77777777" w:rsidR="001D2896" w:rsidRPr="001D2896" w:rsidRDefault="001D2896" w:rsidP="001D2896"/>
    <w:p w14:paraId="4DB296B9" w14:textId="77777777" w:rsidR="00617192" w:rsidRPr="001D2896" w:rsidRDefault="00EE2FB8" w:rsidP="00466E89">
      <w:pPr>
        <w:pStyle w:val="Heading1"/>
      </w:pPr>
      <w:r w:rsidRPr="001D2896">
        <w:t>Organização do projeto</w:t>
      </w:r>
    </w:p>
    <w:p w14:paraId="574D1E62" w14:textId="77777777" w:rsidR="00617192" w:rsidRPr="001D2896" w:rsidRDefault="00617192" w:rsidP="00EF0522">
      <w:pPr>
        <w:pStyle w:val="InfoBlue"/>
      </w:pPr>
    </w:p>
    <w:tbl>
      <w:tblPr>
        <w:tblW w:w="8436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7"/>
        <w:gridCol w:w="1695"/>
        <w:gridCol w:w="1806"/>
        <w:gridCol w:w="3018"/>
      </w:tblGrid>
      <w:tr w:rsidR="00FD366D" w:rsidRPr="001D2896" w14:paraId="417C1276" w14:textId="77777777" w:rsidTr="00386C74">
        <w:tc>
          <w:tcPr>
            <w:tcW w:w="1917" w:type="dxa"/>
            <w:shd w:val="clear" w:color="auto" w:fill="E6E6E6"/>
          </w:tcPr>
          <w:p w14:paraId="44937403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695" w:type="dxa"/>
            <w:shd w:val="clear" w:color="auto" w:fill="E6E6E6"/>
          </w:tcPr>
          <w:p w14:paraId="67D66BD5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Scrum Master</w:t>
            </w:r>
          </w:p>
        </w:tc>
        <w:tc>
          <w:tcPr>
            <w:tcW w:w="1806" w:type="dxa"/>
            <w:shd w:val="clear" w:color="auto" w:fill="E6E6E6"/>
          </w:tcPr>
          <w:p w14:paraId="27F3B4EE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Product Owner</w:t>
            </w:r>
          </w:p>
        </w:tc>
        <w:tc>
          <w:tcPr>
            <w:tcW w:w="3018" w:type="dxa"/>
            <w:shd w:val="clear" w:color="auto" w:fill="E6E6E6"/>
          </w:tcPr>
          <w:p w14:paraId="4B70CD2D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 w:rsidR="00FD366D" w:rsidRPr="001D2896" w14:paraId="47446FB9" w14:textId="77777777" w:rsidTr="00386C74">
        <w:tc>
          <w:tcPr>
            <w:tcW w:w="1917" w:type="dxa"/>
          </w:tcPr>
          <w:p w14:paraId="4FDD0DE9" w14:textId="25E9D40B" w:rsidR="00FD366D" w:rsidRPr="00386C74" w:rsidRDefault="00386C74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86C74">
              <w:rPr>
                <w:rFonts w:ascii="Arial" w:hAnsi="Arial" w:cs="Arial"/>
                <w:sz w:val="20"/>
                <w:szCs w:val="20"/>
              </w:rPr>
              <w:t>Mauricio Luan</w:t>
            </w:r>
            <w:r>
              <w:rPr>
                <w:rFonts w:ascii="Arial" w:hAnsi="Arial" w:cs="Arial"/>
                <w:sz w:val="20"/>
                <w:szCs w:val="20"/>
              </w:rPr>
              <w:t xml:space="preserve"> (Documentação e Testes)</w:t>
            </w:r>
          </w:p>
        </w:tc>
        <w:tc>
          <w:tcPr>
            <w:tcW w:w="1695" w:type="dxa"/>
          </w:tcPr>
          <w:p w14:paraId="6E6B83B3" w14:textId="5A03CC2D" w:rsidR="00FD366D" w:rsidRPr="001D2896" w:rsidRDefault="00386C74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 w:rsidRPr="00386C74">
              <w:rPr>
                <w:rFonts w:ascii="Arial" w:hAnsi="Arial" w:cs="Arial"/>
                <w:sz w:val="20"/>
                <w:szCs w:val="20"/>
              </w:rPr>
              <w:t>Ana Caroliny</w:t>
            </w:r>
          </w:p>
        </w:tc>
        <w:tc>
          <w:tcPr>
            <w:tcW w:w="1806" w:type="dxa"/>
          </w:tcPr>
          <w:p w14:paraId="2DA864FC" w14:textId="1C9357D0" w:rsidR="00FD366D" w:rsidRPr="001D2896" w:rsidRDefault="00386C74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 w:rsidRPr="00386C74">
              <w:rPr>
                <w:rFonts w:ascii="Arial" w:hAnsi="Arial" w:cs="Arial"/>
                <w:sz w:val="20"/>
                <w:szCs w:val="20"/>
              </w:rPr>
              <w:t>Nathália Lins</w:t>
            </w:r>
          </w:p>
        </w:tc>
        <w:tc>
          <w:tcPr>
            <w:tcW w:w="3018" w:type="dxa"/>
          </w:tcPr>
          <w:p w14:paraId="3036F43C" w14:textId="6DBB1F72" w:rsidR="00386C74" w:rsidRPr="00386C74" w:rsidRDefault="00386C74" w:rsidP="00386C7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Paulo Gabriel (Desenvolvedor)</w:t>
            </w:r>
          </w:p>
        </w:tc>
      </w:tr>
    </w:tbl>
    <w:p w14:paraId="24DD55D6" w14:textId="1EC7A031" w:rsidR="00617192" w:rsidRDefault="00C577F0" w:rsidP="00AE6F81">
      <w:pPr>
        <w:pStyle w:val="Heading1"/>
        <w:spacing w:before="240"/>
      </w:pPr>
      <w:bookmarkStart w:id="3" w:name="_Toc524312847"/>
      <w:bookmarkStart w:id="4" w:name="_Toc20734070"/>
      <w:r>
        <w:t>Processo e medidas de desenvolvimento</w:t>
      </w:r>
    </w:p>
    <w:p w14:paraId="6B593949" w14:textId="58F79C48" w:rsidR="00B07926" w:rsidRDefault="00B07926" w:rsidP="00B07926"/>
    <w:p w14:paraId="2E334C40" w14:textId="59F562D8" w:rsidR="00B07926" w:rsidRPr="00460162" w:rsidRDefault="00B07926" w:rsidP="00460162">
      <w:pPr>
        <w:jc w:val="center"/>
        <w:rPr>
          <w:rFonts w:ascii="Arial" w:hAnsi="Arial" w:cs="Arial"/>
          <w:sz w:val="24"/>
          <w:szCs w:val="24"/>
        </w:rPr>
      </w:pPr>
      <w:r w:rsidRPr="00460162">
        <w:rPr>
          <w:rFonts w:ascii="Arial" w:hAnsi="Arial" w:cs="Arial"/>
          <w:sz w:val="24"/>
          <w:szCs w:val="24"/>
        </w:rPr>
        <w:t>Processo</w:t>
      </w:r>
    </w:p>
    <w:p w14:paraId="221399BA" w14:textId="35DDDD19" w:rsidR="00B07926" w:rsidRDefault="00460162" w:rsidP="00B07926">
      <w:r>
        <w:rPr>
          <w:noProof/>
          <w:sz w:val="22"/>
        </w:rPr>
        <mc:AlternateContent>
          <mc:Choice Requires="wpg">
            <w:drawing>
              <wp:inline distT="0" distB="0" distL="0" distR="0" wp14:anchorId="33175980" wp14:editId="049E8E6A">
                <wp:extent cx="5943600" cy="2001985"/>
                <wp:effectExtent l="0" t="0" r="0" b="0"/>
                <wp:docPr id="6491" name="Group 6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01985"/>
                          <a:chOff x="0" y="0"/>
                          <a:chExt cx="14344650" cy="4832044"/>
                        </a:xfrm>
                      </wpg:grpSpPr>
                      <pic:pic xmlns:pic="http://schemas.openxmlformats.org/drawingml/2006/picture">
                        <pic:nvPicPr>
                          <pic:cNvPr id="6568" name="Picture 65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50" cy="4746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14154150" y="2821075"/>
                            <a:ext cx="253365" cy="20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DF337" w14:textId="77777777" w:rsidR="00460162" w:rsidRDefault="00460162" w:rsidP="00460162">
                              <w:pPr>
                                <w:spacing w:after="160"/>
                              </w:pPr>
                              <w:r>
                                <w:rPr>
                                  <w:sz w:val="40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314575" y="4603308"/>
                            <a:ext cx="1013460" cy="304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C5714" w14:textId="77777777" w:rsidR="00460162" w:rsidRDefault="00460162" w:rsidP="00460162">
                              <w:pPr>
                                <w:spacing w:after="160"/>
                              </w:pPr>
                              <w:r>
                                <w:rPr>
                                  <w:sz w:val="42"/>
                                </w:rPr>
                                <w:t xml:space="preserve">Scrum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076575" y="4603308"/>
                            <a:ext cx="975455" cy="304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ECA6B" w14:textId="77777777" w:rsidR="00460162" w:rsidRDefault="00460162" w:rsidP="00460162">
                              <w:pPr>
                                <w:spacing w:after="160"/>
                              </w:pPr>
                              <w:r>
                                <w:rPr>
                                  <w:sz w:val="4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75980" id="Group 6491" o:spid="_x0000_s1026" style="width:468pt;height:157.65pt;mso-position-horizontal-relative:char;mso-position-vertical-relative:line" coordsize="143446,4832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68" o:spid="_x0000_s1027" type="#_x0000_t75" style="position:absolute;width:142303;height:47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">
                  <v:imagedata r:id="rId8" o:title=""/>
                </v:shape>
                <v:rect id="Rectangle 50" o:spid="_x0000_s1028" style="position:absolute;left:141541;top:28210;width:2534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4BDF337" w14:textId="77777777" w:rsidR="00460162" w:rsidRDefault="00460162" w:rsidP="00460162">
                        <w:pPr>
                          <w:spacing w:after="160"/>
                        </w:pPr>
                        <w:r>
                          <w:rPr>
                            <w:sz w:val="40"/>
                          </w:rPr>
                          <w:t>to</w:t>
                        </w:r>
                      </w:p>
                    </w:txbxContent>
                  </v:textbox>
                </v:rect>
                <v:rect id="Rectangle 25" o:spid="_x0000_s1029" style="position:absolute;left:23145;top:46033;width:10135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52C5714" w14:textId="77777777" w:rsidR="00460162" w:rsidRDefault="00460162" w:rsidP="00460162">
                        <w:pPr>
                          <w:spacing w:after="160"/>
                        </w:pPr>
                        <w:r>
                          <w:rPr>
                            <w:sz w:val="42"/>
                          </w:rPr>
                          <w:t xml:space="preserve">Scrum </w:t>
                        </w:r>
                      </w:p>
                    </w:txbxContent>
                  </v:textbox>
                </v:rect>
                <v:rect id="Rectangle 26" o:spid="_x0000_s1030" style="position:absolute;left:30765;top:46033;width:9755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8BECA6B" w14:textId="77777777" w:rsidR="00460162" w:rsidRDefault="00460162" w:rsidP="00460162">
                        <w:pPr>
                          <w:spacing w:after="160"/>
                        </w:pPr>
                        <w:r>
                          <w:rPr>
                            <w:sz w:val="42"/>
                          </w:rPr>
                          <w:t>Master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B77DFC0" w14:textId="15DA2C58" w:rsidR="00460162" w:rsidRDefault="00460162" w:rsidP="00B07926"/>
    <w:p w14:paraId="6DE3EF54" w14:textId="6EE4ED7F" w:rsidR="00460162" w:rsidRPr="00460162" w:rsidRDefault="00460162" w:rsidP="00460162">
      <w:pPr>
        <w:jc w:val="center"/>
        <w:rPr>
          <w:rFonts w:ascii="Arial" w:hAnsi="Arial" w:cs="Arial"/>
          <w:sz w:val="24"/>
          <w:szCs w:val="24"/>
        </w:rPr>
      </w:pPr>
      <w:r w:rsidRPr="00460162">
        <w:rPr>
          <w:rFonts w:ascii="Arial" w:hAnsi="Arial" w:cs="Arial"/>
          <w:sz w:val="24"/>
          <w:szCs w:val="24"/>
        </w:rPr>
        <w:t>Medidas de Desenvolvimento</w:t>
      </w:r>
    </w:p>
    <w:p w14:paraId="23D1FBAE" w14:textId="77777777" w:rsidR="00386C74" w:rsidRPr="00386C74" w:rsidRDefault="00386C74" w:rsidP="00386C74"/>
    <w:bookmarkEnd w:id="3"/>
    <w:bookmarkEnd w:id="4"/>
    <w:p w14:paraId="6583F3FA" w14:textId="77777777" w:rsidR="00617192" w:rsidRPr="001D2896" w:rsidRDefault="00352566" w:rsidP="00466E89">
      <w:pPr>
        <w:pStyle w:val="Heading1"/>
      </w:pPr>
      <w:r>
        <w:t>Marcos do projeto e objetivos</w:t>
      </w:r>
    </w:p>
    <w:bookmarkEnd w:id="0"/>
    <w:bookmarkEnd w:id="1"/>
    <w:bookmarkEnd w:id="2"/>
    <w:p w14:paraId="1233B14A" w14:textId="77777777" w:rsidR="00617192" w:rsidRPr="001D2896" w:rsidRDefault="00617192"/>
    <w:p w14:paraId="642513D6" w14:textId="77777777" w:rsidR="00B42205" w:rsidRDefault="00B4220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0"/>
        <w:gridCol w:w="494"/>
        <w:gridCol w:w="4613"/>
        <w:gridCol w:w="1372"/>
        <w:gridCol w:w="1750"/>
      </w:tblGrid>
      <w:tr w:rsidR="007C7540" w:rsidRPr="00B07926" w14:paraId="7702695F" w14:textId="77777777" w:rsidTr="007C7540">
        <w:trPr>
          <w:cantSplit/>
          <w:trHeight w:val="1134"/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D76DC2B" w14:textId="77777777" w:rsidR="007C7540" w:rsidRPr="00B07926" w:rsidRDefault="007C7540" w:rsidP="00DD3824">
            <w:pPr>
              <w:jc w:val="center"/>
              <w:rPr>
                <w:rFonts w:ascii="Arial" w:hAnsi="Arial" w:cs="Arial"/>
                <w:b/>
                <w:bCs/>
              </w:rPr>
            </w:pPr>
            <w:commentRangeStart w:id="5"/>
            <w:r w:rsidRPr="00B07926">
              <w:rPr>
                <w:rFonts w:ascii="Arial" w:hAnsi="Arial" w:cs="Arial"/>
                <w:b/>
                <w:bCs/>
              </w:rPr>
              <w:lastRenderedPageBreak/>
              <w:t>Fase</w:t>
            </w:r>
            <w:commentRangeEnd w:id="5"/>
            <w:r w:rsidR="00D417E7" w:rsidRPr="00B07926">
              <w:rPr>
                <w:rStyle w:val="CommentReference"/>
                <w:rFonts w:ascii="Arial" w:hAnsi="Arial" w:cs="Arial"/>
              </w:rPr>
              <w:commentReference w:id="5"/>
            </w:r>
          </w:p>
        </w:tc>
        <w:tc>
          <w:tcPr>
            <w:tcW w:w="494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14:paraId="53E95F3F" w14:textId="77777777" w:rsidR="007C7540" w:rsidRPr="00B07926" w:rsidRDefault="007C7540" w:rsidP="00DD3824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B07926"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46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F7D704" w14:textId="77777777" w:rsidR="007C7540" w:rsidRPr="00B07926" w:rsidRDefault="007C7540" w:rsidP="00DD3824">
            <w:pPr>
              <w:jc w:val="center"/>
              <w:rPr>
                <w:rFonts w:ascii="Arial" w:hAnsi="Arial" w:cs="Arial"/>
                <w:b/>
                <w:bCs/>
              </w:rPr>
            </w:pPr>
            <w:r w:rsidRPr="00B07926">
              <w:rPr>
                <w:rFonts w:ascii="Arial" w:hAnsi="Arial" w:cs="Arial"/>
                <w:b/>
                <w:bCs/>
              </w:rPr>
              <w:t>Objetivos por Sprint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009A34" w14:textId="77777777" w:rsidR="007C7540" w:rsidRPr="00B07926" w:rsidRDefault="007C7540" w:rsidP="00DD3824">
            <w:pPr>
              <w:jc w:val="center"/>
              <w:rPr>
                <w:rFonts w:ascii="Arial" w:hAnsi="Arial" w:cs="Arial"/>
                <w:b/>
                <w:bCs/>
              </w:rPr>
            </w:pPr>
            <w:r w:rsidRPr="00B07926">
              <w:rPr>
                <w:rFonts w:ascii="Arial" w:hAnsi="Arial" w:cs="Arial"/>
                <w:b/>
                <w:bCs/>
              </w:rPr>
              <w:t>Prevista para início ou marco</w:t>
            </w:r>
          </w:p>
        </w:tc>
        <w:tc>
          <w:tcPr>
            <w:tcW w:w="16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8B05C" w14:textId="77777777" w:rsidR="007C7540" w:rsidRPr="00B07926" w:rsidRDefault="007C7540" w:rsidP="00DD3824">
            <w:pPr>
              <w:jc w:val="center"/>
              <w:rPr>
                <w:rFonts w:ascii="Arial" w:hAnsi="Arial" w:cs="Arial"/>
                <w:b/>
                <w:bCs/>
              </w:rPr>
            </w:pPr>
            <w:r w:rsidRPr="00B07926">
              <w:rPr>
                <w:rFonts w:ascii="Arial" w:hAnsi="Arial" w:cs="Arial"/>
                <w:b/>
                <w:bCs/>
              </w:rPr>
              <w:t>Estimativa(dias)</w:t>
            </w:r>
          </w:p>
        </w:tc>
      </w:tr>
      <w:tr w:rsidR="007C7540" w:rsidRPr="00B07926" w14:paraId="0DBC30EF" w14:textId="77777777" w:rsidTr="007C7540">
        <w:trPr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916B4E" w14:textId="77777777" w:rsidR="007C7540" w:rsidRPr="00B07926" w:rsidRDefault="007C7540" w:rsidP="00DD3824">
            <w:pPr>
              <w:jc w:val="center"/>
              <w:rPr>
                <w:rFonts w:ascii="Arial" w:hAnsi="Arial" w:cs="Arial"/>
              </w:rPr>
            </w:pPr>
            <w:r w:rsidRPr="00B07926">
              <w:rPr>
                <w:rFonts w:ascii="Arial" w:hAnsi="Arial" w:cs="Arial"/>
              </w:rPr>
              <w:t>Iniciação</w:t>
            </w:r>
          </w:p>
        </w:tc>
        <w:tc>
          <w:tcPr>
            <w:tcW w:w="494" w:type="dxa"/>
            <w:vMerge w:val="restart"/>
            <w:tcBorders>
              <w:top w:val="single" w:sz="12" w:space="0" w:color="auto"/>
            </w:tcBorders>
            <w:vAlign w:val="center"/>
          </w:tcPr>
          <w:p w14:paraId="0FCE6AAD" w14:textId="77777777" w:rsidR="007C7540" w:rsidRPr="00B07926" w:rsidRDefault="007C7540" w:rsidP="00DD3824">
            <w:pPr>
              <w:jc w:val="center"/>
              <w:rPr>
                <w:rFonts w:ascii="Arial" w:hAnsi="Arial" w:cs="Arial"/>
              </w:rPr>
            </w:pPr>
            <w:r w:rsidRPr="00B07926">
              <w:rPr>
                <w:rFonts w:ascii="Arial" w:hAnsi="Arial" w:cs="Arial"/>
              </w:rPr>
              <w:t>S1</w:t>
            </w:r>
          </w:p>
        </w:tc>
        <w:tc>
          <w:tcPr>
            <w:tcW w:w="4613" w:type="dxa"/>
            <w:tcBorders>
              <w:top w:val="single" w:sz="12" w:space="0" w:color="auto"/>
            </w:tcBorders>
          </w:tcPr>
          <w:p w14:paraId="7CDF326E" w14:textId="77777777" w:rsidR="007C7540" w:rsidRPr="00B07926" w:rsidRDefault="007C7540" w:rsidP="007C7540">
            <w:pPr>
              <w:pStyle w:val="ListParagraph"/>
              <w:numPr>
                <w:ilvl w:val="0"/>
                <w:numId w:val="20"/>
              </w:numPr>
              <w:rPr>
                <w:rFonts w:ascii="Arial" w:eastAsia="MS Mincho" w:hAnsi="Arial" w:cs="Arial"/>
                <w:lang w:eastAsia="ja-JP"/>
              </w:rPr>
            </w:pPr>
            <w:r w:rsidRPr="00B07926">
              <w:rPr>
                <w:rFonts w:ascii="Arial" w:eastAsia="MS Mincho" w:hAnsi="Arial" w:cs="Arial"/>
                <w:lang w:eastAsia="ja-JP"/>
              </w:rPr>
              <w:t>Plano de Projeto.</w:t>
            </w:r>
          </w:p>
          <w:p w14:paraId="199EA006" w14:textId="77777777" w:rsidR="007C7540" w:rsidRPr="00B07926" w:rsidRDefault="007C7540" w:rsidP="007C7540">
            <w:pPr>
              <w:numPr>
                <w:ilvl w:val="0"/>
                <w:numId w:val="15"/>
              </w:numPr>
              <w:rPr>
                <w:rFonts w:ascii="Arial" w:eastAsia="MS Mincho" w:hAnsi="Arial" w:cs="Arial"/>
                <w:lang w:eastAsia="ja-JP"/>
              </w:rPr>
            </w:pPr>
            <w:r w:rsidRPr="00B07926">
              <w:rPr>
                <w:rFonts w:ascii="Arial" w:eastAsia="MS Mincho" w:hAnsi="Arial" w:cs="Arial"/>
                <w:lang w:eastAsia="ja-JP"/>
              </w:rPr>
              <w:t>Planejamento da primeira Release.</w:t>
            </w:r>
          </w:p>
        </w:tc>
        <w:tc>
          <w:tcPr>
            <w:tcW w:w="1372" w:type="dxa"/>
            <w:vMerge w:val="restart"/>
            <w:tcBorders>
              <w:top w:val="single" w:sz="12" w:space="0" w:color="auto"/>
            </w:tcBorders>
            <w:vAlign w:val="center"/>
          </w:tcPr>
          <w:p w14:paraId="756DB59B" w14:textId="342538FC" w:rsidR="007C7540" w:rsidRPr="00B07926" w:rsidRDefault="00B07926" w:rsidP="00DD3824">
            <w:pPr>
              <w:jc w:val="center"/>
              <w:rPr>
                <w:rFonts w:ascii="Arial" w:hAnsi="Arial" w:cs="Arial"/>
              </w:rPr>
            </w:pPr>
            <w:r w:rsidRPr="00B07926">
              <w:rPr>
                <w:rFonts w:ascii="Arial" w:hAnsi="Arial" w:cs="Arial"/>
              </w:rPr>
              <w:t>22</w:t>
            </w:r>
            <w:r w:rsidR="00386C74" w:rsidRPr="00B07926">
              <w:rPr>
                <w:rFonts w:ascii="Arial" w:hAnsi="Arial" w:cs="Arial"/>
              </w:rPr>
              <w:t>/</w:t>
            </w:r>
            <w:r w:rsidR="007C7540" w:rsidRPr="00B07926">
              <w:rPr>
                <w:rFonts w:ascii="Arial" w:hAnsi="Arial" w:cs="Arial"/>
              </w:rPr>
              <w:t>0</w:t>
            </w:r>
            <w:r w:rsidR="00386C74" w:rsidRPr="00B07926">
              <w:rPr>
                <w:rFonts w:ascii="Arial" w:hAnsi="Arial" w:cs="Arial"/>
              </w:rPr>
              <w:t>2</w:t>
            </w:r>
            <w:r w:rsidR="007C7540" w:rsidRPr="00B07926">
              <w:rPr>
                <w:rFonts w:ascii="Arial" w:hAnsi="Arial" w:cs="Arial"/>
              </w:rPr>
              <w:t>/201</w:t>
            </w:r>
            <w:r w:rsidR="00386C74" w:rsidRPr="00B07926">
              <w:rPr>
                <w:rFonts w:ascii="Arial" w:hAnsi="Arial" w:cs="Arial"/>
              </w:rPr>
              <w:t>8</w:t>
            </w:r>
          </w:p>
          <w:p w14:paraId="0CDCFAB1" w14:textId="2A9EC551" w:rsidR="007C7540" w:rsidRPr="00B07926" w:rsidRDefault="00B07926" w:rsidP="00DD3824">
            <w:pPr>
              <w:jc w:val="center"/>
              <w:rPr>
                <w:rFonts w:ascii="Arial" w:hAnsi="Arial" w:cs="Arial"/>
              </w:rPr>
            </w:pPr>
            <w:r w:rsidRPr="00B07926">
              <w:rPr>
                <w:rFonts w:ascii="Arial" w:hAnsi="Arial" w:cs="Arial"/>
              </w:rPr>
              <w:t>14</w:t>
            </w:r>
            <w:r w:rsidR="00D417E7" w:rsidRPr="00B07926">
              <w:rPr>
                <w:rFonts w:ascii="Arial" w:hAnsi="Arial" w:cs="Arial"/>
              </w:rPr>
              <w:t>/0</w:t>
            </w:r>
            <w:r w:rsidRPr="00B07926">
              <w:rPr>
                <w:rFonts w:ascii="Arial" w:hAnsi="Arial" w:cs="Arial"/>
              </w:rPr>
              <w:t>6</w:t>
            </w:r>
            <w:r w:rsidR="007C7540" w:rsidRPr="00B07926">
              <w:rPr>
                <w:rFonts w:ascii="Arial" w:hAnsi="Arial" w:cs="Arial"/>
              </w:rPr>
              <w:t>/201</w:t>
            </w:r>
            <w:r w:rsidR="00386C74" w:rsidRPr="00B07926">
              <w:rPr>
                <w:rFonts w:ascii="Arial" w:hAnsi="Arial" w:cs="Arial"/>
              </w:rPr>
              <w:t>8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48A03B0" w14:textId="77777777" w:rsidR="007C7540" w:rsidRPr="00B07926" w:rsidRDefault="007C7540" w:rsidP="00DD3824">
            <w:pPr>
              <w:jc w:val="center"/>
              <w:rPr>
                <w:rFonts w:ascii="Arial" w:hAnsi="Arial" w:cs="Arial"/>
              </w:rPr>
            </w:pPr>
            <w:r w:rsidRPr="00B07926">
              <w:rPr>
                <w:rFonts w:ascii="Arial" w:hAnsi="Arial" w:cs="Arial"/>
              </w:rPr>
              <w:t>8 dias</w:t>
            </w:r>
          </w:p>
        </w:tc>
      </w:tr>
      <w:tr w:rsidR="007C7540" w:rsidRPr="00B07926" w14:paraId="3CCA2269" w14:textId="77777777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14:paraId="07AE0AEF" w14:textId="77777777" w:rsidR="007C7540" w:rsidRPr="00B07926" w:rsidRDefault="007C7540" w:rsidP="00DD3824">
            <w:pPr>
              <w:jc w:val="center"/>
              <w:rPr>
                <w:rFonts w:ascii="Arial" w:hAnsi="Arial" w:cs="Arial"/>
              </w:rPr>
            </w:pPr>
            <w:r w:rsidRPr="00B07926">
              <w:rPr>
                <w:rFonts w:ascii="Arial" w:hAnsi="Arial" w:cs="Arial"/>
              </w:rPr>
              <w:t>Elaboração</w:t>
            </w:r>
          </w:p>
        </w:tc>
        <w:tc>
          <w:tcPr>
            <w:tcW w:w="494" w:type="dxa"/>
            <w:vMerge/>
            <w:vAlign w:val="center"/>
          </w:tcPr>
          <w:p w14:paraId="3AE61897" w14:textId="77777777" w:rsidR="007C7540" w:rsidRPr="00B07926" w:rsidRDefault="007C7540" w:rsidP="00DD38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13" w:type="dxa"/>
          </w:tcPr>
          <w:p w14:paraId="284A2150" w14:textId="77777777" w:rsidR="007C7540" w:rsidRPr="00B07926" w:rsidRDefault="007C7540" w:rsidP="007C7540">
            <w:pPr>
              <w:numPr>
                <w:ilvl w:val="0"/>
                <w:numId w:val="15"/>
              </w:numPr>
              <w:rPr>
                <w:rFonts w:ascii="Arial" w:eastAsia="MS Mincho" w:hAnsi="Arial" w:cs="Arial"/>
                <w:lang w:eastAsia="ja-JP"/>
              </w:rPr>
            </w:pPr>
            <w:r w:rsidRPr="00B07926">
              <w:rPr>
                <w:rFonts w:ascii="Arial" w:eastAsia="MS Mincho" w:hAnsi="Arial" w:cs="Arial"/>
                <w:lang w:eastAsia="ja-JP"/>
              </w:rPr>
              <w:t>Backlog do Produto.</w:t>
            </w:r>
          </w:p>
          <w:p w14:paraId="3EECC657" w14:textId="77777777" w:rsidR="007C7540" w:rsidRPr="00B07926" w:rsidRDefault="007C7540" w:rsidP="007C7540">
            <w:pPr>
              <w:numPr>
                <w:ilvl w:val="0"/>
                <w:numId w:val="15"/>
              </w:numPr>
              <w:rPr>
                <w:rFonts w:ascii="Arial" w:eastAsia="MS Mincho" w:hAnsi="Arial" w:cs="Arial"/>
                <w:lang w:eastAsia="ja-JP"/>
              </w:rPr>
            </w:pPr>
            <w:r w:rsidRPr="00B07926">
              <w:rPr>
                <w:rFonts w:ascii="Arial" w:eastAsia="MS Mincho" w:hAnsi="Arial" w:cs="Arial"/>
                <w:lang w:eastAsia="ja-JP"/>
              </w:rPr>
              <w:t>Visão do Produto.</w:t>
            </w:r>
          </w:p>
        </w:tc>
        <w:tc>
          <w:tcPr>
            <w:tcW w:w="1372" w:type="dxa"/>
            <w:vMerge/>
            <w:vAlign w:val="center"/>
          </w:tcPr>
          <w:p w14:paraId="1C81CE00" w14:textId="77777777" w:rsidR="007C7540" w:rsidRPr="00B07926" w:rsidRDefault="007C7540" w:rsidP="00DD38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14:paraId="3AC89A09" w14:textId="77777777" w:rsidR="007C7540" w:rsidRPr="00B07926" w:rsidRDefault="007C7540" w:rsidP="00DD3824">
            <w:pPr>
              <w:jc w:val="center"/>
              <w:rPr>
                <w:rFonts w:ascii="Arial" w:hAnsi="Arial" w:cs="Arial"/>
              </w:rPr>
            </w:pPr>
          </w:p>
        </w:tc>
      </w:tr>
      <w:tr w:rsidR="007C7540" w:rsidRPr="00B07926" w14:paraId="22586292" w14:textId="77777777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14:paraId="3196F980" w14:textId="77777777" w:rsidR="007C7540" w:rsidRPr="00B07926" w:rsidRDefault="007C7540" w:rsidP="00DD3824">
            <w:pPr>
              <w:jc w:val="center"/>
              <w:rPr>
                <w:rFonts w:ascii="Arial" w:hAnsi="Arial" w:cs="Arial"/>
              </w:rPr>
            </w:pPr>
            <w:r w:rsidRPr="00B07926">
              <w:rPr>
                <w:rFonts w:ascii="Arial" w:hAnsi="Arial" w:cs="Arial"/>
              </w:rPr>
              <w:t>Construção</w:t>
            </w:r>
          </w:p>
        </w:tc>
        <w:tc>
          <w:tcPr>
            <w:tcW w:w="494" w:type="dxa"/>
            <w:vMerge/>
            <w:vAlign w:val="center"/>
          </w:tcPr>
          <w:p w14:paraId="07EE77CC" w14:textId="77777777" w:rsidR="007C7540" w:rsidRPr="00B07926" w:rsidRDefault="007C7540" w:rsidP="00DD38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13" w:type="dxa"/>
          </w:tcPr>
          <w:p w14:paraId="62768DD8" w14:textId="77777777" w:rsidR="007C7540" w:rsidRPr="00B07926" w:rsidRDefault="007C7540" w:rsidP="007C7540">
            <w:pPr>
              <w:numPr>
                <w:ilvl w:val="0"/>
                <w:numId w:val="15"/>
              </w:numPr>
              <w:rPr>
                <w:rFonts w:ascii="Arial" w:eastAsia="MS Mincho" w:hAnsi="Arial" w:cs="Arial"/>
                <w:lang w:eastAsia="ja-JP"/>
              </w:rPr>
            </w:pPr>
            <w:r w:rsidRPr="00B07926">
              <w:rPr>
                <w:rFonts w:ascii="Arial" w:eastAsia="MS Mincho" w:hAnsi="Arial" w:cs="Arial"/>
                <w:lang w:eastAsia="ja-JP"/>
              </w:rPr>
              <w:t>Escolha de linguagem e ferramentas para desenvolvimento</w:t>
            </w:r>
          </w:p>
        </w:tc>
        <w:tc>
          <w:tcPr>
            <w:tcW w:w="1372" w:type="dxa"/>
            <w:vMerge/>
            <w:vAlign w:val="center"/>
          </w:tcPr>
          <w:p w14:paraId="792C9545" w14:textId="77777777" w:rsidR="007C7540" w:rsidRPr="00B07926" w:rsidRDefault="007C7540" w:rsidP="00DD38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14:paraId="3E67774C" w14:textId="77777777" w:rsidR="007C7540" w:rsidRPr="00B07926" w:rsidRDefault="007C7540" w:rsidP="00DD3824">
            <w:pPr>
              <w:jc w:val="center"/>
              <w:rPr>
                <w:rFonts w:ascii="Arial" w:hAnsi="Arial" w:cs="Arial"/>
              </w:rPr>
            </w:pPr>
          </w:p>
        </w:tc>
      </w:tr>
      <w:tr w:rsidR="007C7540" w:rsidRPr="00B07926" w14:paraId="3C680E60" w14:textId="77777777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3CA4B37" w14:textId="77777777" w:rsidR="007C7540" w:rsidRPr="00B07926" w:rsidRDefault="007C7540" w:rsidP="00DD3824">
            <w:pPr>
              <w:jc w:val="center"/>
              <w:rPr>
                <w:rFonts w:ascii="Arial" w:hAnsi="Arial" w:cs="Arial"/>
              </w:rPr>
            </w:pPr>
            <w:r w:rsidRPr="00B07926">
              <w:rPr>
                <w:rFonts w:ascii="Arial" w:hAnsi="Arial" w:cs="Arial"/>
              </w:rPr>
              <w:t>Transição</w:t>
            </w:r>
          </w:p>
        </w:tc>
        <w:tc>
          <w:tcPr>
            <w:tcW w:w="494" w:type="dxa"/>
            <w:vMerge/>
            <w:tcBorders>
              <w:bottom w:val="single" w:sz="12" w:space="0" w:color="auto"/>
            </w:tcBorders>
            <w:vAlign w:val="center"/>
          </w:tcPr>
          <w:p w14:paraId="72B43E17" w14:textId="77777777" w:rsidR="007C7540" w:rsidRPr="00B07926" w:rsidRDefault="007C7540" w:rsidP="00DD38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13" w:type="dxa"/>
            <w:tcBorders>
              <w:bottom w:val="single" w:sz="12" w:space="0" w:color="auto"/>
            </w:tcBorders>
          </w:tcPr>
          <w:p w14:paraId="07BEF2A4" w14:textId="77777777" w:rsidR="007C7540" w:rsidRPr="00B07926" w:rsidRDefault="007C7540" w:rsidP="007C7540">
            <w:pPr>
              <w:numPr>
                <w:ilvl w:val="0"/>
                <w:numId w:val="15"/>
              </w:numPr>
              <w:rPr>
                <w:rFonts w:ascii="Arial" w:eastAsia="MS Mincho" w:hAnsi="Arial" w:cs="Arial"/>
                <w:lang w:eastAsia="ja-JP"/>
              </w:rPr>
            </w:pPr>
            <w:r w:rsidRPr="00B07926">
              <w:rPr>
                <w:rFonts w:ascii="Arial" w:eastAsia="MS Mincho" w:hAnsi="Arial" w:cs="Arial"/>
                <w:lang w:eastAsia="ja-JP"/>
              </w:rPr>
              <w:t>Apresentação e validação do Backlog e Visão do Produto.</w:t>
            </w:r>
          </w:p>
        </w:tc>
        <w:tc>
          <w:tcPr>
            <w:tcW w:w="1372" w:type="dxa"/>
            <w:vMerge/>
            <w:tcBorders>
              <w:bottom w:val="single" w:sz="12" w:space="0" w:color="auto"/>
            </w:tcBorders>
            <w:vAlign w:val="center"/>
          </w:tcPr>
          <w:p w14:paraId="436F41D7" w14:textId="77777777" w:rsidR="007C7540" w:rsidRPr="00B07926" w:rsidRDefault="007C7540" w:rsidP="00DD38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E3D9ACB" w14:textId="77777777" w:rsidR="007C7540" w:rsidRPr="00B07926" w:rsidRDefault="007C7540" w:rsidP="00DD382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EFC4E4A" w14:textId="77777777" w:rsidR="007C7540" w:rsidRPr="00B07926" w:rsidRDefault="007C7540">
      <w:pPr>
        <w:rPr>
          <w:rFonts w:ascii="Arial" w:hAnsi="Arial" w:cs="Arial"/>
        </w:rPr>
      </w:pPr>
    </w:p>
    <w:p w14:paraId="30546FC9" w14:textId="77777777" w:rsidR="007C7540" w:rsidRDefault="007C7540"/>
    <w:p w14:paraId="32513216" w14:textId="77777777" w:rsidR="007C7540" w:rsidRPr="001D2896" w:rsidRDefault="007C7540"/>
    <w:p w14:paraId="6FFB3514" w14:textId="77777777" w:rsidR="00B42205" w:rsidRPr="00B07926" w:rsidRDefault="00C86D95" w:rsidP="00B42205">
      <w:pPr>
        <w:pStyle w:val="Heading1"/>
        <w:rPr>
          <w:szCs w:val="24"/>
        </w:rPr>
      </w:pPr>
      <w:r w:rsidRPr="00B07926">
        <w:rPr>
          <w:szCs w:val="24"/>
        </w:rPr>
        <w:t>Desenvolvimento</w:t>
      </w:r>
      <w:r w:rsidR="00EF3256" w:rsidRPr="00B07926">
        <w:rPr>
          <w:szCs w:val="24"/>
        </w:rPr>
        <w:t>/ implementação</w:t>
      </w:r>
    </w:p>
    <w:p w14:paraId="13303E39" w14:textId="77777777" w:rsidR="00C86D95" w:rsidRPr="00B07926" w:rsidRDefault="00C86D95" w:rsidP="00486589">
      <w:pPr>
        <w:ind w:firstLine="360"/>
        <w:rPr>
          <w:sz w:val="24"/>
          <w:szCs w:val="24"/>
        </w:rPr>
      </w:pPr>
    </w:p>
    <w:p w14:paraId="3CCFD139" w14:textId="69336639" w:rsidR="00B42205" w:rsidRPr="00B07926" w:rsidRDefault="00EE135B" w:rsidP="00B42205">
      <w:pPr>
        <w:pStyle w:val="Heading1"/>
        <w:rPr>
          <w:szCs w:val="24"/>
        </w:rPr>
      </w:pPr>
      <w:r w:rsidRPr="00B07926">
        <w:rPr>
          <w:szCs w:val="24"/>
        </w:rPr>
        <w:t>Lições Aprendidas</w:t>
      </w:r>
    </w:p>
    <w:p w14:paraId="7C37F974" w14:textId="0A69D27A" w:rsidR="00B07926" w:rsidRPr="00B07926" w:rsidRDefault="00B07926" w:rsidP="00B07926">
      <w:pPr>
        <w:rPr>
          <w:sz w:val="24"/>
          <w:szCs w:val="24"/>
        </w:rPr>
      </w:pPr>
    </w:p>
    <w:p w14:paraId="0B9A3A3F" w14:textId="38363F53" w:rsidR="00B42205" w:rsidRPr="00460162" w:rsidRDefault="00B07926" w:rsidP="00B42205">
      <w:pPr>
        <w:rPr>
          <w:rFonts w:ascii="Arial" w:hAnsi="Arial" w:cs="Arial"/>
          <w:sz w:val="24"/>
          <w:szCs w:val="24"/>
        </w:rPr>
      </w:pPr>
      <w:r w:rsidRPr="00B07926">
        <w:rPr>
          <w:rFonts w:ascii="Arial" w:hAnsi="Arial" w:cs="Arial"/>
          <w:sz w:val="24"/>
          <w:szCs w:val="24"/>
        </w:rPr>
        <w:t xml:space="preserve">É realizada uma reúnião ao final de cada sprint </w:t>
      </w:r>
      <w:r>
        <w:rPr>
          <w:rFonts w:ascii="Arial" w:hAnsi="Arial" w:cs="Arial"/>
          <w:sz w:val="24"/>
          <w:szCs w:val="24"/>
        </w:rPr>
        <w:t xml:space="preserve">e elaborado um relatório sobre as lições aprendidas durante a sprint com as perguntas: O que foi bom? O que precisa ser melhorado? </w:t>
      </w:r>
      <w:bookmarkStart w:id="6" w:name="_GoBack"/>
      <w:bookmarkEnd w:id="6"/>
    </w:p>
    <w:sectPr w:rsidR="00B42205" w:rsidRPr="00460162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Renata" w:date="2015-08-31T19:15:00Z" w:initials="R">
    <w:p w14:paraId="7C1C4BCC" w14:textId="77777777" w:rsidR="00D417E7" w:rsidRDefault="00D417E7">
      <w:pPr>
        <w:pStyle w:val="CommentText"/>
      </w:pPr>
      <w:r>
        <w:rPr>
          <w:rStyle w:val="CommentReference"/>
        </w:rPr>
        <w:annotationRef/>
      </w:r>
      <w:r>
        <w:t>Elaborar de acordo com o processo definido.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1C4B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1C4BCC" w16cid:durableId="1E8C8F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2E86D" w14:textId="77777777" w:rsidR="000F0938" w:rsidRDefault="000F0938">
      <w:r>
        <w:separator/>
      </w:r>
    </w:p>
  </w:endnote>
  <w:endnote w:type="continuationSeparator" w:id="0">
    <w:p w14:paraId="502C4B88" w14:textId="77777777" w:rsidR="000F0938" w:rsidRDefault="000F0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243F0" w14:textId="77777777" w:rsidR="00167C3E" w:rsidRDefault="009F798F">
    <w:pPr>
      <w:pStyle w:val="Footer"/>
    </w:pPr>
    <w:r>
      <w:rPr>
        <w:noProof/>
        <w:lang w:eastAsia="pt-BR"/>
      </w:rPr>
      <w:t>Logo do projeto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0742C" w14:textId="77777777" w:rsidR="000F0938" w:rsidRDefault="000F0938">
      <w:r>
        <w:separator/>
      </w:r>
    </w:p>
  </w:footnote>
  <w:footnote w:type="continuationSeparator" w:id="0">
    <w:p w14:paraId="5DBECC69" w14:textId="77777777" w:rsidR="000F0938" w:rsidRDefault="000F0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C96F1" w14:textId="5A63ADE1" w:rsidR="00614F34" w:rsidRDefault="00386C74" w:rsidP="00614F34">
    <w:pPr>
      <w:pStyle w:val="Header"/>
      <w:tabs>
        <w:tab w:val="clear" w:pos="8640"/>
        <w:tab w:val="right" w:pos="9356"/>
      </w:tabs>
    </w:pPr>
    <w:r>
      <w:t>Interact Learning</w:t>
    </w:r>
    <w:r w:rsidR="00614F34">
      <w:tab/>
    </w:r>
    <w:r w:rsidR="00614F34">
      <w:tab/>
    </w:r>
    <w:sdt>
      <w:sdtPr>
        <w:id w:val="1477648756"/>
        <w:docPartObj>
          <w:docPartGallery w:val="Page Numbers (Top of Page)"/>
          <w:docPartUnique/>
        </w:docPartObj>
      </w:sdtPr>
      <w:sdtEndPr/>
      <w:sdtContent>
        <w:r w:rsidR="00614F34">
          <w:t xml:space="preserve">Página </w:t>
        </w:r>
        <w:r w:rsidR="00614F34">
          <w:rPr>
            <w:b/>
            <w:bCs/>
            <w:sz w:val="24"/>
            <w:szCs w:val="24"/>
          </w:rPr>
          <w:fldChar w:fldCharType="begin"/>
        </w:r>
        <w:r w:rsidR="00614F34">
          <w:rPr>
            <w:b/>
            <w:bCs/>
          </w:rPr>
          <w:instrText>PAGE</w:instrText>
        </w:r>
        <w:r w:rsidR="00614F34">
          <w:rPr>
            <w:b/>
            <w:bCs/>
            <w:sz w:val="24"/>
            <w:szCs w:val="24"/>
          </w:rPr>
          <w:fldChar w:fldCharType="separate"/>
        </w:r>
        <w:r w:rsidR="00D417E7">
          <w:rPr>
            <w:b/>
            <w:bCs/>
            <w:noProof/>
          </w:rPr>
          <w:t>1</w:t>
        </w:r>
        <w:r w:rsidR="00614F34">
          <w:rPr>
            <w:b/>
            <w:bCs/>
            <w:sz w:val="24"/>
            <w:szCs w:val="24"/>
          </w:rPr>
          <w:fldChar w:fldCharType="end"/>
        </w:r>
        <w:r w:rsidR="00614F34">
          <w:t xml:space="preserve"> de </w:t>
        </w:r>
        <w:r w:rsidR="00614F34">
          <w:rPr>
            <w:b/>
            <w:bCs/>
            <w:sz w:val="24"/>
            <w:szCs w:val="24"/>
          </w:rPr>
          <w:fldChar w:fldCharType="begin"/>
        </w:r>
        <w:r w:rsidR="00614F34">
          <w:rPr>
            <w:b/>
            <w:bCs/>
          </w:rPr>
          <w:instrText>NUMPAGES</w:instrText>
        </w:r>
        <w:r w:rsidR="00614F34">
          <w:rPr>
            <w:b/>
            <w:bCs/>
            <w:sz w:val="24"/>
            <w:szCs w:val="24"/>
          </w:rPr>
          <w:fldChar w:fldCharType="separate"/>
        </w:r>
        <w:r w:rsidR="00D417E7">
          <w:rPr>
            <w:b/>
            <w:bCs/>
            <w:noProof/>
          </w:rPr>
          <w:t>1</w:t>
        </w:r>
        <w:r w:rsidR="00614F34">
          <w:rPr>
            <w:b/>
            <w:bCs/>
            <w:sz w:val="24"/>
            <w:szCs w:val="24"/>
          </w:rPr>
          <w:fldChar w:fldCharType="end"/>
        </w:r>
      </w:sdtContent>
    </w:sdt>
  </w:p>
  <w:p w14:paraId="3BB7849A" w14:textId="77777777" w:rsidR="00167C3E" w:rsidRDefault="00FF441A">
    <w:pPr>
      <w:pStyle w:val="Header"/>
    </w:pPr>
    <w:r>
      <w:t>Documento de Plano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D620A5D"/>
    <w:multiLevelType w:val="hybridMultilevel"/>
    <w:tmpl w:val="F8A463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4AA9"/>
    <w:multiLevelType w:val="hybridMultilevel"/>
    <w:tmpl w:val="E8BAC9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70A519D"/>
    <w:multiLevelType w:val="hybridMultilevel"/>
    <w:tmpl w:val="75862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2A3A345A"/>
    <w:multiLevelType w:val="hybridMultilevel"/>
    <w:tmpl w:val="3E9099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F0673"/>
    <w:multiLevelType w:val="hybridMultilevel"/>
    <w:tmpl w:val="306A97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347DB"/>
    <w:multiLevelType w:val="hybridMultilevel"/>
    <w:tmpl w:val="D94AAA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37E62"/>
    <w:multiLevelType w:val="hybridMultilevel"/>
    <w:tmpl w:val="9E3C11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94887"/>
    <w:multiLevelType w:val="hybridMultilevel"/>
    <w:tmpl w:val="1F0C89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A4658"/>
    <w:multiLevelType w:val="hybridMultilevel"/>
    <w:tmpl w:val="A3FEB6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03B5B"/>
    <w:multiLevelType w:val="hybridMultilevel"/>
    <w:tmpl w:val="C2EEB6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F214E"/>
    <w:multiLevelType w:val="multilevel"/>
    <w:tmpl w:val="CC0C81D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7"/>
  </w:num>
  <w:num w:numId="5">
    <w:abstractNumId w:val="5"/>
  </w:num>
  <w:num w:numId="6">
    <w:abstractNumId w:val="2"/>
  </w:num>
  <w:num w:numId="7">
    <w:abstractNumId w:val="21"/>
  </w:num>
  <w:num w:numId="8">
    <w:abstractNumId w:val="18"/>
  </w:num>
  <w:num w:numId="9">
    <w:abstractNumId w:val="20"/>
  </w:num>
  <w:num w:numId="10">
    <w:abstractNumId w:val="1"/>
  </w:num>
  <w:num w:numId="11">
    <w:abstractNumId w:val="19"/>
  </w:num>
  <w:num w:numId="12">
    <w:abstractNumId w:val="17"/>
  </w:num>
  <w:num w:numId="13">
    <w:abstractNumId w:val="3"/>
  </w:num>
  <w:num w:numId="14">
    <w:abstractNumId w:val="6"/>
  </w:num>
  <w:num w:numId="15">
    <w:abstractNumId w:val="15"/>
  </w:num>
  <w:num w:numId="16">
    <w:abstractNumId w:val="4"/>
  </w:num>
  <w:num w:numId="17">
    <w:abstractNumId w:val="12"/>
  </w:num>
  <w:num w:numId="18">
    <w:abstractNumId w:val="9"/>
  </w:num>
  <w:num w:numId="19">
    <w:abstractNumId w:val="13"/>
  </w:num>
  <w:num w:numId="20">
    <w:abstractNumId w:val="11"/>
  </w:num>
  <w:num w:numId="21">
    <w:abstractNumId w:val="16"/>
  </w:num>
  <w:num w:numId="2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nata">
    <w15:presenceInfo w15:providerId="None" w15:userId="Ren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E4"/>
    <w:rsid w:val="00007E0E"/>
    <w:rsid w:val="000865DF"/>
    <w:rsid w:val="000F0938"/>
    <w:rsid w:val="000F2BE4"/>
    <w:rsid w:val="00106DCF"/>
    <w:rsid w:val="001239D0"/>
    <w:rsid w:val="00167C3E"/>
    <w:rsid w:val="001C4707"/>
    <w:rsid w:val="001D2896"/>
    <w:rsid w:val="001E0105"/>
    <w:rsid w:val="001E25E6"/>
    <w:rsid w:val="00205BC7"/>
    <w:rsid w:val="00223C3E"/>
    <w:rsid w:val="00224518"/>
    <w:rsid w:val="00263599"/>
    <w:rsid w:val="00265E4C"/>
    <w:rsid w:val="0028752B"/>
    <w:rsid w:val="002B095A"/>
    <w:rsid w:val="00310D8F"/>
    <w:rsid w:val="00351C58"/>
    <w:rsid w:val="00352566"/>
    <w:rsid w:val="00377278"/>
    <w:rsid w:val="00386C74"/>
    <w:rsid w:val="003A0B6A"/>
    <w:rsid w:val="003A4DA8"/>
    <w:rsid w:val="004217B3"/>
    <w:rsid w:val="00450935"/>
    <w:rsid w:val="00460162"/>
    <w:rsid w:val="00466E89"/>
    <w:rsid w:val="00480863"/>
    <w:rsid w:val="00486589"/>
    <w:rsid w:val="004E43EA"/>
    <w:rsid w:val="00562A49"/>
    <w:rsid w:val="00572F20"/>
    <w:rsid w:val="005C3FF0"/>
    <w:rsid w:val="0061235C"/>
    <w:rsid w:val="00614F34"/>
    <w:rsid w:val="00617192"/>
    <w:rsid w:val="00656AB2"/>
    <w:rsid w:val="006D2785"/>
    <w:rsid w:val="006E16C2"/>
    <w:rsid w:val="006E6EFA"/>
    <w:rsid w:val="0070640C"/>
    <w:rsid w:val="00713B62"/>
    <w:rsid w:val="00724D1C"/>
    <w:rsid w:val="00730E8A"/>
    <w:rsid w:val="007459E1"/>
    <w:rsid w:val="007B1A32"/>
    <w:rsid w:val="007C7540"/>
    <w:rsid w:val="007E6D18"/>
    <w:rsid w:val="00821F36"/>
    <w:rsid w:val="008273B6"/>
    <w:rsid w:val="0088498C"/>
    <w:rsid w:val="008D76CA"/>
    <w:rsid w:val="00910B95"/>
    <w:rsid w:val="00917BB3"/>
    <w:rsid w:val="00952DA4"/>
    <w:rsid w:val="00974F01"/>
    <w:rsid w:val="00995672"/>
    <w:rsid w:val="009F1F07"/>
    <w:rsid w:val="009F329C"/>
    <w:rsid w:val="009F798F"/>
    <w:rsid w:val="00A10934"/>
    <w:rsid w:val="00A231CF"/>
    <w:rsid w:val="00A73CB7"/>
    <w:rsid w:val="00A975B1"/>
    <w:rsid w:val="00AA051B"/>
    <w:rsid w:val="00AA6CEB"/>
    <w:rsid w:val="00AB0CA4"/>
    <w:rsid w:val="00AE1812"/>
    <w:rsid w:val="00AE6F81"/>
    <w:rsid w:val="00AF0526"/>
    <w:rsid w:val="00B07926"/>
    <w:rsid w:val="00B141D4"/>
    <w:rsid w:val="00B24D53"/>
    <w:rsid w:val="00B42205"/>
    <w:rsid w:val="00B967A7"/>
    <w:rsid w:val="00BF4D9B"/>
    <w:rsid w:val="00C577F0"/>
    <w:rsid w:val="00C77039"/>
    <w:rsid w:val="00C86D95"/>
    <w:rsid w:val="00CD297F"/>
    <w:rsid w:val="00CD7F86"/>
    <w:rsid w:val="00CF3857"/>
    <w:rsid w:val="00D05E66"/>
    <w:rsid w:val="00D105E7"/>
    <w:rsid w:val="00D417E7"/>
    <w:rsid w:val="00DA69CE"/>
    <w:rsid w:val="00DD3A8F"/>
    <w:rsid w:val="00DE0ACE"/>
    <w:rsid w:val="00DF2961"/>
    <w:rsid w:val="00DF6E6E"/>
    <w:rsid w:val="00E10E75"/>
    <w:rsid w:val="00E12C58"/>
    <w:rsid w:val="00E26AB8"/>
    <w:rsid w:val="00E54ACD"/>
    <w:rsid w:val="00E65F3F"/>
    <w:rsid w:val="00EE135B"/>
    <w:rsid w:val="00EE2FB8"/>
    <w:rsid w:val="00EF0522"/>
    <w:rsid w:val="00EF3256"/>
    <w:rsid w:val="00F21543"/>
    <w:rsid w:val="00F23AA5"/>
    <w:rsid w:val="00F418C6"/>
    <w:rsid w:val="00F746AE"/>
    <w:rsid w:val="00F8457A"/>
    <w:rsid w:val="00F9152D"/>
    <w:rsid w:val="00FC0675"/>
    <w:rsid w:val="00FC3152"/>
    <w:rsid w:val="00FD366D"/>
    <w:rsid w:val="00FD3879"/>
    <w:rsid w:val="00FF441A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53A42D"/>
  <w15:docId w15:val="{2CF5299F-F914-469C-9492-7BEFAA9A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  <w:style w:type="paragraph" w:styleId="ListParagraph">
    <w:name w:val="List Paragraph"/>
    <w:basedOn w:val="Normal"/>
    <w:uiPriority w:val="34"/>
    <w:qFormat/>
    <w:rsid w:val="005C3FF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14F34"/>
    <w:rPr>
      <w:lang w:eastAsia="en-US"/>
    </w:rPr>
  </w:style>
  <w:style w:type="paragraph" w:customStyle="1" w:styleId="Standard">
    <w:name w:val="Standard"/>
    <w:rsid w:val="00386C74"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</TotalTime>
  <Pages>2</Pages>
  <Words>221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Felipe Marques</dc:creator>
  <cp:keywords/>
  <dc:description/>
  <cp:lastModifiedBy>Ana Caroliny Amancio Veiga</cp:lastModifiedBy>
  <cp:revision>2</cp:revision>
  <cp:lastPrinted>2013-09-20T23:47:00Z</cp:lastPrinted>
  <dcterms:created xsi:type="dcterms:W3CDTF">2018-04-26T21:23:00Z</dcterms:created>
  <dcterms:modified xsi:type="dcterms:W3CDTF">2018-04-26T21:23:00Z</dcterms:modified>
</cp:coreProperties>
</file>